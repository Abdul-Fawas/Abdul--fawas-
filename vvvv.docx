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BC" w:rsidRPr="00001DBC" w:rsidRDefault="00001DBC" w:rsidP="00001DBC">
      <w:pPr>
        <w:rPr>
          <w:sz w:val="2"/>
          <w:szCs w:val="2"/>
        </w:rPr>
      </w:pPr>
      <w:r w:rsidRPr="000620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margin-left:270pt;margin-top:14.25pt;width:280pt;height:18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style="mso-next-textbox:#Text Box 21" inset="0,0,0,0">
              <w:txbxContent>
                <w:p w:rsidR="005462CB" w:rsidRPr="00F7318C" w:rsidRDefault="00BC5995" w:rsidP="00FE037B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 xml:space="preserve">        </w:t>
                  </w:r>
                  <w:r w:rsidR="00001DBC">
                    <w:rPr>
                      <w:rFonts w:ascii="Open Sans"/>
                      <w:b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Open Sans"/>
                      <w:b/>
                      <w:sz w:val="28"/>
                      <w:szCs w:val="28"/>
                    </w:rPr>
                    <w:t xml:space="preserve"> OBJECTIVES</w:t>
                  </w:r>
                </w:p>
              </w:txbxContent>
            </v:textbox>
            <w10:wrap anchorx="page" anchory="page"/>
          </v:shape>
        </w:pict>
      </w:r>
      <w:r w:rsidR="000620AA" w:rsidRPr="000620AA">
        <w:rPr>
          <w:noProof/>
        </w:rPr>
        <w:pict>
          <v:shape id="Text Box 22" o:spid="_x0000_s1026" type="#_x0000_t202" style="position:absolute;margin-left:32.25pt;margin-top:27pt;width:157.1pt;height:28.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style="mso-next-textbox:#Text Box 22" inset="0,0,0,0">
              <w:txbxContent>
                <w:p w:rsidR="005462CB" w:rsidRPr="00001DBC" w:rsidRDefault="00D266E6" w:rsidP="00D266E6">
                  <w:pPr>
                    <w:spacing w:before="18" w:line="352" w:lineRule="exact"/>
                    <w:ind w:left="20"/>
                    <w:rPr>
                      <w:rFonts w:ascii="Arial Black" w:hAnsi="Arial Black"/>
                      <w:sz w:val="36"/>
                      <w:szCs w:val="36"/>
                    </w:rPr>
                  </w:pPr>
                  <w:r w:rsidRPr="00001DBC">
                    <w:rPr>
                      <w:rFonts w:ascii="Arial Black" w:hAnsi="Arial Black"/>
                      <w:sz w:val="36"/>
                      <w:szCs w:val="36"/>
                    </w:rPr>
                    <w:t>ABDUL FAWAS</w:t>
                  </w:r>
                </w:p>
              </w:txbxContent>
            </v:textbox>
            <w10:wrap anchorx="page" anchory="page"/>
          </v:shape>
        </w:pict>
      </w:r>
      <w:r w:rsidR="000620AA" w:rsidRPr="000620AA">
        <w:rPr>
          <w:noProof/>
        </w:rPr>
        <w:pict>
          <v:rect id="Rectangle 43" o:spid="_x0000_s1028" style="position:absolute;margin-left:-.1pt;margin-top:-26.85pt;width:190.7pt;height:841.5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9e5e9b [3209]" stroked="f">
            <v:textbox style="mso-next-textbox:#Rectangle 43">
              <w:txbxContent>
                <w:p w:rsidR="005462CB" w:rsidRDefault="005462CB" w:rsidP="00BC5995"/>
              </w:txbxContent>
            </v:textbox>
            <w10:wrap anchorx="page"/>
          </v:rect>
        </w:pict>
      </w:r>
      <w:r w:rsidR="000620AA">
        <w:rPr>
          <w:noProof/>
        </w:rPr>
        <w:pict>
          <v:shape id="Text Box 1" o:spid="_x0000_s1029" type="#_x0000_t202" style="position:absolute;margin-left:32.25pt;margin-top:732.75pt;width:116pt;height:53.25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" filled="f" stroked="f">
            <v:textbox style="mso-next-textbox:#Text Box 1" inset="0,0,0,0">
              <w:txbxContent>
                <w:p w:rsidR="005462CB" w:rsidRPr="0022175C" w:rsidRDefault="005462CB" w:rsidP="00D266E6">
                  <w:pPr>
                    <w:pStyle w:val="BodyText"/>
                    <w:spacing w:before="46" w:line="285" w:lineRule="auto"/>
                    <w:ind w:left="0" w:right="574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0620AA">
        <w:rPr>
          <w:noProof/>
        </w:rPr>
        <w:pict>
          <v:shape id="Text Box 13" o:spid="_x0000_s1053" type="#_x0000_t202" style="position:absolute;margin-left:56pt;margin-top:242pt;width:135pt;height:1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223A95" w:rsidRDefault="00D266E6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linkedin.com/in/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abdulfawas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0620AA">
        <w:rPr>
          <w:noProof/>
        </w:rPr>
        <w:pict>
          <v:shape id="Text Box 4" o:spid="_x0000_s1040" type="#_x0000_t202" style="position:absolute;margin-left:32pt;margin-top:652pt;width:107pt;height:3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Z2rgIAALE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kwwErSDFj2yvUF3co+Irc7Q6xSUHnpQM3u4hi67THV/L8uvGgm5bKjYsFul5NAwWkF0obX0T0xH&#10;HG1B1sMHWYEbujXSAe1r1dnSQTEQoEOXno6dsaGU1uXlLE4CeCrhjcTRHG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" filled="f" stroked="f">
            <v:textbox style="mso-next-textbox:#Text Box 4" inset="0,0,0,0">
              <w:txbxContent>
                <w:p w:rsidR="005462CB" w:rsidRPr="00D266E6" w:rsidRDefault="005462CB" w:rsidP="00D266E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0620A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52" type="#_x0000_t32" style="position:absolute;margin-left:-25.4pt;margin-top:694.5pt;width:188.8pt;height:0;flip:x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" strokecolor="#e0e0e0" strokeweight="1.5pt">
            <v:stroke endcap="round"/>
          </v:shape>
        </w:pict>
      </w:r>
      <w:r w:rsidR="000620AA">
        <w:rPr>
          <w:noProof/>
        </w:rPr>
        <w:pict>
          <v:shape id="Text Box 2" o:spid="_x0000_s1042" type="#_x0000_t202" style="position:absolute;margin-left:31pt;margin-top:693pt;width:62pt;height:17.35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<v:textbox style="mso-next-textbox:#Text Box 2" inset="0,0,0,0">
              <w:txbxContent>
                <w:p w:rsidR="005462CB" w:rsidRPr="00F7318C" w:rsidRDefault="005462CB" w:rsidP="00D266E6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0620AA">
        <w:rPr>
          <w:noProof/>
        </w:rPr>
        <w:pict>
          <v:shape id="Straight Arrow Connector 42" o:spid="_x0000_s1051" type="#_x0000_t32" style="position:absolute;margin-left:181.65pt;margin-top:142.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="000620AA">
        <w:rPr>
          <w:noProof/>
        </w:rPr>
        <w:pict>
          <v:shape id="Text Box 8" o:spid="_x0000_s1044" type="#_x0000_t202" style="position:absolute;margin-left:31pt;margin-top:502pt;width:84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style="mso-next-textbox:#Text Box 8" inset="0,0,0,0">
              <w:txbxContent>
                <w:p w:rsidR="005462CB" w:rsidRPr="00F7318C" w:rsidRDefault="005462CB" w:rsidP="00D266E6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0620AA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e0e0e0" strokeweight="1.5pt">
            <v:stroke endcap="round"/>
          </v:shape>
        </w:pict>
      </w:r>
      <w:r w:rsidR="000620AA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e0e0e0" strokeweight="1.5pt">
            <v:stroke endcap="round"/>
          </v:shape>
        </w:pict>
      </w:r>
      <w:r w:rsidR="000620AA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e0e0e0" strokeweight="1.5pt">
            <v:stroke endcap="round"/>
          </v:shape>
        </w:pict>
      </w:r>
      <w:r w:rsidR="000620AA">
        <w:rPr>
          <w:noProof/>
        </w:rPr>
        <w:pict>
          <v:shape id="Straight Arrow Connector 41" o:spid="_x0000_s1047" type="#_x0000_t32" style="position:absolute;margin-left:181.3pt;margin-top:22.9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<v:stroke endcap="round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0AA">
        <w:rPr>
          <w:noProof/>
        </w:rPr>
        <w:pict>
          <v:shape id="Text Box 19" o:spid="_x0000_s1032" type="#_x0000_t202" style="position:absolute;margin-left:22.5pt;margin-top:59.35pt;width:166.85pt;height:52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<v:textbox style="mso-next-textbox:#Text Box 19" inset="0,0,0,0">
              <w:txbxContent>
                <w:p w:rsidR="00001DBC" w:rsidRDefault="00D266E6" w:rsidP="00D266E6">
                  <w:pPr>
                    <w:spacing w:before="23"/>
                    <w:rPr>
                      <w:rFonts w:ascii="Open Sans"/>
                      <w:b/>
                      <w:sz w:val="28"/>
                      <w:szCs w:val="28"/>
                    </w:rPr>
                  </w:pPr>
                  <w:proofErr w:type="gramStart"/>
                  <w:r w:rsidRPr="00D13430">
                    <w:rPr>
                      <w:rFonts w:ascii="Open Sans"/>
                      <w:b/>
                      <w:sz w:val="28"/>
                      <w:szCs w:val="28"/>
                    </w:rPr>
                    <w:t>DIRECT</w:t>
                  </w:r>
                  <w:r w:rsidR="00D13430">
                    <w:rPr>
                      <w:rFonts w:ascii="Open Sans"/>
                      <w:b/>
                      <w:sz w:val="28"/>
                      <w:szCs w:val="28"/>
                    </w:rPr>
                    <w:t xml:space="preserve"> </w:t>
                  </w:r>
                  <w:r w:rsidRPr="00D13430">
                    <w:rPr>
                      <w:rFonts w:ascii="Open Sans"/>
                      <w:b/>
                      <w:sz w:val="28"/>
                      <w:szCs w:val="28"/>
                    </w:rPr>
                    <w:t xml:space="preserve"> RESPONSE</w:t>
                  </w:r>
                  <w:proofErr w:type="gramEnd"/>
                  <w:r w:rsidR="00001DBC">
                    <w:rPr>
                      <w:rFonts w:ascii="Open Sans"/>
                      <w:b/>
                      <w:sz w:val="28"/>
                      <w:szCs w:val="28"/>
                    </w:rPr>
                    <w:t xml:space="preserve">     </w:t>
                  </w:r>
                </w:p>
                <w:p w:rsidR="005462CB" w:rsidRPr="00D13430" w:rsidRDefault="00001DBC" w:rsidP="00D266E6">
                  <w:pPr>
                    <w:spacing w:before="23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 xml:space="preserve">     C</w:t>
                  </w:r>
                  <w:r w:rsidR="00D266E6" w:rsidRPr="00D13430">
                    <w:rPr>
                      <w:rFonts w:ascii="Open Sans"/>
                      <w:b/>
                      <w:sz w:val="28"/>
                      <w:szCs w:val="28"/>
                    </w:rPr>
                    <w:t>OPYWRITER</w:t>
                  </w: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001DBC" w:rsidP="007D5047">
      <w:r>
        <w:rPr>
          <w:noProof/>
        </w:rPr>
        <w:pict>
          <v:shape id="Text Box 18" o:spid="_x0000_s1046" type="#_x0000_t202" style="position:absolute;margin-left:206pt;margin-top:49.9pt;width:373.65pt;height:115.8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style="mso-next-textbox:#Text Box 18" inset="0,0,0,0">
              <w:txbxContent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8"/>
                  </w:tblGrid>
                  <w:tr w:rsidR="001A11C0" w:rsidRPr="001A11C0" w:rsidTr="001A11C0">
                    <w:tc>
                      <w:tcPr>
                        <w:tcW w:w="0" w:type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A11C0" w:rsidRPr="001A11C0" w:rsidRDefault="001A11C0" w:rsidP="001A11C0">
                        <w:pPr>
                          <w:pStyle w:val="BodyTex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A11C0">
                          <w:rPr>
                            <w:rFonts w:ascii="Times New Roman" w:hAnsi="Times New Roman" w:cs="Times New Roman"/>
                            <w:sz w:val="22"/>
                            <w:szCs w:val="22"/>
                            <w:shd w:val="clear" w:color="auto" w:fill="F7F7F8"/>
                          </w:rPr>
                          <w:t>Highly skilled and creative copywriter with 3 years of experience crafting compelling and effective copy for a variety of mediums including websites, social media, email campaigns, and advertising. I am a highly motivated and detail-oriented professional who is able to work well under tight deadlines and deliver high-quality work. Overall, I am a versatile copywriter who is dedicated to helping my clients achieve their marketing and communication goals. Proven track record of increasing engagement and conversions for clients in a variety of industries. Strong understanding of SEO and ability to integrate keywords into copy.</w:t>
                        </w:r>
                      </w:p>
                    </w:tc>
                  </w:tr>
                  <w:tr w:rsidR="001A11C0" w:rsidRPr="001A11C0" w:rsidTr="001A11C0">
                    <w:trPr>
                      <w:trHeight w:val="578"/>
                    </w:trPr>
                    <w:tc>
                      <w:tcPr>
                        <w:tcW w:w="0" w:type="auto"/>
                        <w:tcBorders>
                          <w:bottom w:val="single" w:sz="4" w:space="0" w:color="D9D9D9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A11C0" w:rsidRPr="001A11C0" w:rsidRDefault="001A11C0" w:rsidP="001A11C0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22175C" w:rsidRDefault="00583E77" w:rsidP="00583E7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CE0780" w:rsidP="00CE0780">
      <w:pPr>
        <w:tabs>
          <w:tab w:val="left" w:pos="4530"/>
        </w:tabs>
      </w:pPr>
      <w:r>
        <w:tab/>
      </w:r>
    </w:p>
    <w:p w:rsidR="007D5047" w:rsidRPr="007D5047" w:rsidRDefault="007D5047" w:rsidP="007D5047"/>
    <w:p w:rsidR="007D5047" w:rsidRPr="007D5047" w:rsidRDefault="000620AA" w:rsidP="007D5047">
      <w:r>
        <w:rPr>
          <w:noProof/>
        </w:rPr>
        <w:pict>
          <v:shape id="Text Box 17" o:spid="_x0000_s1038" type="#_x0000_t202" style="position:absolute;margin-left:57pt;margin-top:160pt;width:109pt;height:15.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D266E6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t>abdulfawas58</w:t>
                  </w:r>
                  <w:hyperlink r:id="rId10">
                    <w:r w:rsidR="005462CB" w:rsidRPr="00223A95">
                      <w:rPr>
                        <w:rFonts w:ascii="Open Sans" w:hAnsi="Open Sans" w:cs="Open Sans"/>
                        <w:sz w:val="20"/>
                        <w:szCs w:val="20"/>
                      </w:rPr>
                      <w:t>@gmail.com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0620AA" w:rsidP="007D5047">
      <w:r>
        <w:rPr>
          <w:noProof/>
        </w:rPr>
        <w:pict>
          <v:shape id="Text Box 16" o:spid="_x0000_s1034" type="#_x0000_t202" style="position:absolute;margin-left:56pt;margin-top:188pt;width:120.25pt;height:20.15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style="mso-next-textbox:#Text Box 16" inset="0,0,0,0">
              <w:txbxContent>
                <w:p w:rsidR="005462CB" w:rsidRPr="00223A95" w:rsidRDefault="00D266E6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+234 7054634426</w:t>
                  </w: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0620AA" w:rsidP="007D5047">
      <w:r>
        <w:rPr>
          <w:noProof/>
        </w:rPr>
        <w:pict>
          <v:shape id="Text Box 15" o:spid="_x0000_s1031" type="#_x0000_t202" style="position:absolute;margin-left:56.25pt;margin-top:215.75pt;width:103pt;height:22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<v:textbox style="mso-next-textbox:#Text Box 15" inset="0,0,0,0">
              <w:txbxContent>
                <w:p w:rsidR="005462CB" w:rsidRPr="00223A95" w:rsidRDefault="00D266E6" w:rsidP="00D266E6">
                  <w:pPr>
                    <w:pStyle w:val="BodyText"/>
                    <w:spacing w:before="40" w:line="211" w:lineRule="auto"/>
                    <w:ind w:left="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Niger state, Nigeria</w:t>
                  </w: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001DBC" w:rsidP="007D5047">
      <w:r>
        <w:rPr>
          <w:noProof/>
        </w:rPr>
        <w:pict>
          <v:shape id="Text Box 14" o:spid="_x0000_s1043" type="#_x0000_t202" style="position:absolute;margin-left:270pt;margin-top:175.5pt;width:233.25pt;height:28.7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Text Box 14" inset="0,0,0,0">
              <w:txbxContent>
                <w:p w:rsidR="005462CB" w:rsidRPr="00F7318C" w:rsidRDefault="007D5047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 xml:space="preserve">PROFESSIONAL </w:t>
                  </w:r>
                  <w:r w:rsidR="005462CB" w:rsidRPr="00F7318C">
                    <w:rPr>
                      <w:rFonts w:ascii="Open Sans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A21486"/>
    <w:p w:rsidR="007D5047" w:rsidRPr="007D5047" w:rsidRDefault="00001DBC" w:rsidP="007D5047">
      <w:r>
        <w:rPr>
          <w:noProof/>
        </w:rPr>
        <w:pict>
          <v:shape id="Text Box 23" o:spid="_x0000_s1041" type="#_x0000_t202" style="position:absolute;margin-left:208pt;margin-top:204.25pt;width:373.65pt;height:203.75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Text Box 23" inset="0,0,0,0">
              <w:txbxContent>
                <w:p w:rsidR="00001DBC" w:rsidRDefault="00001DBC" w:rsidP="009F2AF8">
                  <w:pPr>
                    <w:pStyle w:val="NoSpacing"/>
                    <w:rPr>
                      <w:b/>
                    </w:rPr>
                  </w:pPr>
                </w:p>
                <w:p w:rsidR="001767B1" w:rsidRPr="009F2AF8" w:rsidRDefault="001767B1" w:rsidP="009F2AF8">
                  <w:pPr>
                    <w:pStyle w:val="NoSpacing"/>
                    <w:rPr>
                      <w:b/>
                    </w:rPr>
                  </w:pPr>
                  <w:r w:rsidRPr="009F2AF8">
                    <w:rPr>
                      <w:b/>
                    </w:rPr>
                    <w:t>FREELANCE BLOGGER</w:t>
                  </w:r>
                </w:p>
                <w:p w:rsidR="007D5047" w:rsidRPr="009F2AF8" w:rsidRDefault="001767B1" w:rsidP="009F2AF8">
                  <w:pPr>
                    <w:pStyle w:val="NoSpacing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1767B1">
                    <w:rPr>
                      <w:rFonts w:ascii="Times New Roman" w:eastAsia="Times New Roman" w:hAnsi="Times New Roman" w:cs="Times New Roman"/>
                    </w:rPr>
                    <w:t>Marketing Services Niche [part-time] January 2022 - Present</w:t>
                  </w:r>
                </w:p>
                <w:p w:rsidR="007D5047" w:rsidRDefault="007D5047" w:rsidP="009F2AF8">
                  <w:pPr>
                    <w:pStyle w:val="NoSpacing"/>
                    <w:rPr>
                      <w:rFonts w:ascii="Open Sans" w:hAnsi="Open Sans" w:cs="Open Sans"/>
                      <w:i/>
                    </w:rPr>
                  </w:pP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Wrote and edited copy for a variety of mediums, including websites, social media, email campaigns, and print materials.</w:t>
                  </w: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Collaborated with cross-functional teams, including designers, web developers, and marketing professionals, to develop and execute successful marketing campaigns.</w:t>
                  </w: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Conducted research on target audiences and industry trends to inform copywriting decisions.</w:t>
                  </w: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Utilized SEO best practices to optimize website and digital content for search engines.</w:t>
                  </w: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Conducted A/B testing on website and email copy to measure performance and make data-driven improvements.</w:t>
                  </w:r>
                </w:p>
                <w:p w:rsidR="003A7331" w:rsidRPr="0022175C" w:rsidRDefault="003A7331" w:rsidP="009F2AF8">
                  <w:pPr>
                    <w:pStyle w:val="NoSpacing"/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</w:p>
    <w:p w:rsidR="007D5047" w:rsidRPr="007D5047" w:rsidRDefault="007D5047" w:rsidP="007D5047"/>
    <w:p w:rsidR="007D5047" w:rsidRPr="007D5047" w:rsidRDefault="000620AA" w:rsidP="00711994">
      <w:pPr>
        <w:tabs>
          <w:tab w:val="left" w:pos="780"/>
        </w:tabs>
      </w:pPr>
      <w:r>
        <w:rPr>
          <w:noProof/>
        </w:rPr>
        <w:pict>
          <v:shape id="Text Box 11" o:spid="_x0000_s1045" type="#_x0000_t202" style="position:absolute;margin-left:32pt;margin-top:281.25pt;width:92.5pt;height:24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style="mso-next-textbox:#Text Box 11" inset="0,0,0,0">
              <w:txbxContent>
                <w:p w:rsidR="005462CB" w:rsidRPr="00F7318C" w:rsidRDefault="00A21486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711994">
        <w:tab/>
      </w:r>
    </w:p>
    <w:p w:rsidR="007D5047" w:rsidRPr="007D5047" w:rsidRDefault="007D5047" w:rsidP="007D5047"/>
    <w:p w:rsidR="007D5047" w:rsidRPr="007D5047" w:rsidRDefault="007D5047" w:rsidP="007D5047"/>
    <w:p w:rsidR="007D5047" w:rsidRPr="007D5047" w:rsidRDefault="007D5047" w:rsidP="007D5047"/>
    <w:p w:rsidR="007D5047" w:rsidRDefault="007D5047" w:rsidP="007D5047"/>
    <w:p w:rsidR="007D5047" w:rsidRDefault="007D5047" w:rsidP="00FE037B">
      <w:pPr>
        <w:tabs>
          <w:tab w:val="left" w:pos="4170"/>
        </w:tabs>
      </w:pPr>
    </w:p>
    <w:p w:rsidR="00BD0D8B" w:rsidRPr="007D5047" w:rsidRDefault="00001DBC" w:rsidP="007D5047">
      <w:pPr>
        <w:tabs>
          <w:tab w:val="left" w:pos="7170"/>
        </w:tabs>
      </w:pPr>
      <w:r>
        <w:rPr>
          <w:noProof/>
        </w:rPr>
        <w:pict>
          <v:shape id="Text Box 25" o:spid="_x0000_s1057" type="#_x0000_t202" style="position:absolute;margin-left:208pt;margin-top:623.25pt;width:374pt;height:198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3A7331" w:rsidRPr="00EC1A31" w:rsidRDefault="007D5047" w:rsidP="009F2AF8">
                  <w:pPr>
                    <w:pStyle w:val="NoSpacing"/>
                    <w:rPr>
                      <w:b/>
                      <w:lang w:eastAsia="zh-TW"/>
                    </w:rPr>
                  </w:pPr>
                  <w:r w:rsidRPr="00EC1A31">
                    <w:rPr>
                      <w:b/>
                    </w:rPr>
                    <w:t>CONTENT WRITER</w:t>
                  </w:r>
                </w:p>
                <w:p w:rsidR="003A7331" w:rsidRPr="00EC1A31" w:rsidRDefault="007326A9" w:rsidP="009F2AF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EC1A31">
                    <w:rPr>
                      <w:rFonts w:ascii="Times New Roman" w:hAnsi="Times New Roman" w:cs="Times New Roman"/>
                    </w:rPr>
                    <w:t xml:space="preserve">M.A </w:t>
                  </w:r>
                  <w:r w:rsidR="00EC1A31">
                    <w:rPr>
                      <w:rFonts w:ascii="Times New Roman" w:hAnsi="Times New Roman" w:cs="Times New Roman"/>
                    </w:rPr>
                    <w:t xml:space="preserve">Company [Freelance] </w:t>
                  </w:r>
                  <w:r w:rsidR="00D266E6" w:rsidRPr="00EC1A31">
                    <w:rPr>
                      <w:rFonts w:ascii="Times New Roman" w:hAnsi="Times New Roman" w:cs="Times New Roman"/>
                    </w:rPr>
                    <w:t>November 2021 – September 2022</w:t>
                  </w:r>
                </w:p>
                <w:p w:rsidR="00FE037B" w:rsidRDefault="00FE037B" w:rsidP="009F2AF8">
                  <w:pPr>
                    <w:pStyle w:val="NoSpacing"/>
                    <w:rPr>
                      <w:rFonts w:ascii="Open Sans" w:hAnsi="Open Sans" w:cs="Open Sans"/>
                      <w:i/>
                    </w:rPr>
                  </w:pPr>
                </w:p>
                <w:p w:rsidR="00FE037B" w:rsidRPr="00FE2A77" w:rsidRDefault="00FE037B" w:rsidP="009F2A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Calibri Light" w:hAnsi="Calibri Light"/>
                    </w:rPr>
                  </w:pPr>
                  <w:r w:rsidRPr="00FE2A77">
                    <w:rPr>
                      <w:rFonts w:ascii="Calibri Light" w:hAnsi="Calibri Light"/>
                    </w:rPr>
                    <w:t>Utilized exceptional writing, editing, and proofreading skills to produce engaging error free content.</w:t>
                  </w:r>
                </w:p>
                <w:p w:rsidR="00FE037B" w:rsidRPr="00FE2A77" w:rsidRDefault="008E6958" w:rsidP="009F2A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Calibri Light" w:hAnsi="Calibri Light"/>
                    </w:rPr>
                  </w:pPr>
                  <w:r w:rsidRPr="00FE2A77">
                    <w:rPr>
                      <w:rFonts w:ascii="Calibri Light" w:hAnsi="Calibri Light"/>
                    </w:rPr>
                    <w:t>Wrote and edited high quality content and visually impactful programs under deadline pressure with exciting, captivating, and authentic approach.</w:t>
                  </w:r>
                </w:p>
                <w:p w:rsidR="008E6958" w:rsidRPr="00FE2A77" w:rsidRDefault="008E6958" w:rsidP="009F2A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Calibri Light" w:hAnsi="Calibri Light"/>
                    </w:rPr>
                  </w:pPr>
                  <w:r w:rsidRPr="00FE2A77">
                    <w:rPr>
                      <w:rFonts w:ascii="Calibri Light" w:hAnsi="Calibri Light"/>
                    </w:rPr>
                    <w:t>Wrote fiction or nonfiction prose such as short stories, novels or biographies as well as advertising material for use in promoting sales of goods and services.</w:t>
                  </w:r>
                </w:p>
                <w:p w:rsidR="008E6958" w:rsidRDefault="008E6958" w:rsidP="009F2A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Calibri Light" w:hAnsi="Calibri Light"/>
                    </w:rPr>
                  </w:pPr>
                  <w:r w:rsidRPr="00FE2A77">
                    <w:rPr>
                      <w:rFonts w:ascii="Calibri Light" w:hAnsi="Calibri Light"/>
                    </w:rPr>
                    <w:t>Presented clients with unique copy options based on overall marketing objectives.</w:t>
                  </w:r>
                </w:p>
                <w:p w:rsidR="00FE2A77" w:rsidRPr="00FE2A77" w:rsidRDefault="00FE2A77" w:rsidP="009F2A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>Proved successful within tight deadlines and faced paced atmosphere</w:t>
                  </w:r>
                </w:p>
                <w:p w:rsidR="008E6958" w:rsidRPr="00FE2A77" w:rsidRDefault="008E6958" w:rsidP="009F2AF8">
                  <w:pPr>
                    <w:pStyle w:val="NoSpacing"/>
                    <w:rPr>
                      <w:rFonts w:ascii="Calibri Light" w:hAnsi="Calibri Light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4" o:spid="_x0000_s1056" type="#_x0000_t202" style="position:absolute;margin-left:208.35pt;margin-top:416.25pt;width:373.65pt;height:189.75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9F2AF8" w:rsidRPr="009F2AF8" w:rsidRDefault="009F2AF8" w:rsidP="009F2AF8">
                  <w:pPr>
                    <w:pStyle w:val="NoSpacing"/>
                    <w:rPr>
                      <w:b/>
                    </w:rPr>
                  </w:pPr>
                  <w:r w:rsidRPr="009F2AF8">
                    <w:rPr>
                      <w:b/>
                    </w:rPr>
                    <w:t>COPYWRITER</w:t>
                  </w:r>
                </w:p>
                <w:p w:rsidR="003A7331" w:rsidRPr="009F2AF8" w:rsidRDefault="009F2AF8" w:rsidP="009F2AF8">
                  <w:pPr>
                    <w:pStyle w:val="NoSpacing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A&amp;B Technologies [Part-time] September 2020 - July 2021</w:t>
                  </w:r>
                </w:p>
                <w:p w:rsidR="009F2AF8" w:rsidRPr="009F2AF8" w:rsidRDefault="009F2AF8" w:rsidP="009F2AF8">
                  <w:pPr>
                    <w:pStyle w:val="NoSpacing"/>
                    <w:rPr>
                      <w:rFonts w:ascii="Times New Roman"/>
                      <w:b/>
                    </w:rPr>
                  </w:pPr>
                </w:p>
                <w:p w:rsidR="007D5047" w:rsidRPr="008E6958" w:rsidRDefault="007D5047" w:rsidP="009F2AF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Calibri Light" w:hAnsi="Calibri Light" w:cs="Times New Roman"/>
                    </w:rPr>
                  </w:pPr>
                  <w:r w:rsidRPr="007D5047">
                    <w:rPr>
                      <w:rFonts w:ascii="Calibri Light" w:hAnsi="Calibri Light"/>
                    </w:rPr>
                    <w:t>Developed and executed successful campaigns for a variety of clients, resulting in a 15% increase in website traffic and a 20% increase in conversions.</w:t>
                  </w:r>
                </w:p>
                <w:p w:rsidR="008E6958" w:rsidRPr="007D5047" w:rsidRDefault="008E6958" w:rsidP="009F2AF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Calibri Light" w:hAnsi="Calibri Light" w:cs="Times New Roman"/>
                    </w:rPr>
                  </w:pPr>
                  <w:r>
                    <w:rPr>
                      <w:rFonts w:ascii="Calibri Light" w:hAnsi="Calibri Light"/>
                    </w:rPr>
                    <w:t>Conducted research, gathered information from multiple</w:t>
                  </w:r>
                  <w:r w:rsidR="00FE2A77">
                    <w:rPr>
                      <w:rFonts w:ascii="Calibri Light" w:hAnsi="Calibri Light"/>
                    </w:rPr>
                    <w:t xml:space="preserve"> sources and presented results.</w:t>
                  </w:r>
                </w:p>
                <w:p w:rsidR="007D5047" w:rsidRPr="007D5047" w:rsidRDefault="007D5047" w:rsidP="009F2AF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Calibri Light" w:hAnsi="Calibri Light"/>
                    </w:rPr>
                  </w:pPr>
                  <w:r w:rsidRPr="007D5047">
                    <w:rPr>
                      <w:rFonts w:ascii="Calibri Light" w:hAnsi="Calibri Light"/>
                    </w:rPr>
                    <w:t>Collaborated with design and development teams to ensure that copy was effectively integrated into website and landing pages.</w:t>
                  </w:r>
                </w:p>
                <w:p w:rsidR="008E6958" w:rsidRPr="008E6958" w:rsidRDefault="008E6958" w:rsidP="009F2AF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Calibri Light" w:hAnsi="Calibri Light" w:cs="Open Sans"/>
                    </w:rPr>
                  </w:pPr>
                  <w:r>
                    <w:rPr>
                      <w:rFonts w:ascii="Calibri Light" w:hAnsi="Calibri Light" w:cs="Open Sans"/>
                    </w:rPr>
                    <w:t>Improved search result rankings with targeted SEO strategy.</w:t>
                  </w:r>
                </w:p>
                <w:p w:rsidR="003A7331" w:rsidRPr="00FE037B" w:rsidRDefault="007D5047" w:rsidP="009F2AF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Calibri Light" w:hAnsi="Calibri Light" w:cs="Open Sans"/>
                    </w:rPr>
                  </w:pPr>
                  <w:r w:rsidRPr="007D5047">
                    <w:rPr>
                      <w:rFonts w:ascii="Calibri Light" w:hAnsi="Calibri Light" w:cs="Segoe UI"/>
                      <w:shd w:val="clear" w:color="auto" w:fill="F7F7F8"/>
                    </w:rPr>
                    <w:t>Worked on a team to develop and execute successful marketing campaigns, resulting in a 30% increase in conversions.</w:t>
                  </w:r>
                </w:p>
                <w:p w:rsidR="00FE037B" w:rsidRPr="007D5047" w:rsidRDefault="00FE037B" w:rsidP="009F2AF8">
                  <w:pPr>
                    <w:pStyle w:val="NoSpacing"/>
                    <w:rPr>
                      <w:rFonts w:ascii="Calibri Light" w:hAnsi="Calibri Light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7" o:spid="_x0000_s1055" type="#_x0000_t202" style="position:absolute;margin-left:31pt;margin-top:546.75pt;width:122pt;height:124.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<v:textbox style="mso-next-textbox:#Text Box 7" inset="0,0,0,0">
              <w:txbxContent>
                <w:p w:rsidR="00FE037B" w:rsidRDefault="007768E0" w:rsidP="00D266E6">
                  <w:pPr>
                    <w:pStyle w:val="BodyText"/>
                    <w:ind w:left="0"/>
                    <w:rPr>
                      <w:rFonts w:ascii="Open Sans SemiBold"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sz w:val="22"/>
                      <w:szCs w:val="22"/>
                    </w:rPr>
                    <w:t>Federal University of Technology</w:t>
                  </w:r>
                </w:p>
                <w:p w:rsidR="007768E0" w:rsidRDefault="007768E0" w:rsidP="00D266E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  <w:p w:rsidR="00D266E6" w:rsidRDefault="00D266E6" w:rsidP="00D266E6">
                  <w:pPr>
                    <w:pStyle w:val="BodyText"/>
                    <w:ind w:left="0"/>
                    <w:rPr>
                      <w:rFonts w:ascii="Open Sans SemiBold"/>
                      <w:sz w:val="22"/>
                      <w:szCs w:val="22"/>
                    </w:rPr>
                  </w:pPr>
                  <w:r w:rsidRPr="00FE037B">
                    <w:rPr>
                      <w:rFonts w:ascii="Open Sans SemiBold"/>
                      <w:sz w:val="22"/>
                      <w:szCs w:val="22"/>
                    </w:rPr>
                    <w:t xml:space="preserve">Soon to be a graduate of </w:t>
                  </w:r>
                  <w:proofErr w:type="spellStart"/>
                  <w:r w:rsidRPr="00FE037B">
                    <w:rPr>
                      <w:rFonts w:ascii="Open Sans SemiBold"/>
                      <w:b/>
                      <w:sz w:val="22"/>
                      <w:szCs w:val="22"/>
                    </w:rPr>
                    <w:t>B.Tech</w:t>
                  </w:r>
                  <w:proofErr w:type="spellEnd"/>
                  <w:r w:rsidR="00FE037B"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 </w:t>
                  </w:r>
                  <w:r w:rsidR="00FE037B" w:rsidRPr="00FE037B">
                    <w:rPr>
                      <w:rFonts w:ascii="Open Sans SemiBold"/>
                      <w:sz w:val="22"/>
                      <w:szCs w:val="22"/>
                    </w:rPr>
                    <w:t xml:space="preserve">in </w:t>
                  </w:r>
                  <w:r w:rsidR="00FE037B">
                    <w:rPr>
                      <w:rFonts w:ascii="Open Sans SemiBold"/>
                      <w:sz w:val="22"/>
                      <w:szCs w:val="22"/>
                    </w:rPr>
                    <w:t>statistics</w:t>
                  </w:r>
                </w:p>
                <w:p w:rsidR="00FE037B" w:rsidRDefault="00FE037B" w:rsidP="00D266E6">
                  <w:pPr>
                    <w:pStyle w:val="BodyText"/>
                    <w:ind w:left="0"/>
                    <w:rPr>
                      <w:rFonts w:ascii="Open Sans SemiBold"/>
                      <w:sz w:val="22"/>
                      <w:szCs w:val="22"/>
                    </w:rPr>
                  </w:pPr>
                </w:p>
                <w:p w:rsidR="00FE037B" w:rsidRPr="00FE037B" w:rsidRDefault="00FE037B" w:rsidP="00D266E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sz w:val="22"/>
                      <w:szCs w:val="22"/>
                    </w:rPr>
                    <w:t xml:space="preserve">2020 </w:t>
                  </w:r>
                  <w:r>
                    <w:rPr>
                      <w:rFonts w:ascii="Open Sans SemiBold"/>
                      <w:sz w:val="22"/>
                      <w:szCs w:val="22"/>
                    </w:rPr>
                    <w:t>–</w:t>
                  </w:r>
                  <w:r>
                    <w:rPr>
                      <w:rFonts w:ascii="Open Sans SemiBold"/>
                      <w:sz w:val="22"/>
                      <w:szCs w:val="22"/>
                    </w:rPr>
                    <w:t xml:space="preserve"> 2025[expected graduation date]</w:t>
                  </w:r>
                </w:p>
                <w:p w:rsidR="00D266E6" w:rsidRPr="00D266E6" w:rsidRDefault="00D266E6" w:rsidP="00D266E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0" o:spid="_x0000_s1054" type="#_x0000_t202" style="position:absolute;margin-left:31pt;margin-top:314pt;width:145.25pt;height:168.25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<v:textbox style="mso-next-textbox:#Text Box 10" inset="0,0,0,0">
              <w:txbxContent>
                <w:p w:rsidR="005462CB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Copywriting</w:t>
                  </w:r>
                </w:p>
                <w:p w:rsidR="00D266E6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SEO</w:t>
                  </w:r>
                </w:p>
                <w:p w:rsidR="00D266E6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Content writing</w:t>
                  </w:r>
                </w:p>
                <w:p w:rsidR="00D266E6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Product description</w:t>
                  </w:r>
                </w:p>
                <w:p w:rsidR="00711994" w:rsidRDefault="00711994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Blog Post</w:t>
                  </w:r>
                  <w:r w:rsidR="00BC599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writing</w:t>
                  </w:r>
                </w:p>
                <w:p w:rsidR="00D266E6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Email marketing</w:t>
                  </w:r>
                </w:p>
                <w:p w:rsidR="00D266E6" w:rsidRDefault="00D266E6" w:rsidP="00A21486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Marketing review</w:t>
                  </w:r>
                </w:p>
                <w:p w:rsidR="00D266E6" w:rsidRDefault="00D266E6" w:rsidP="00BC5995">
                  <w:pPr>
                    <w:pStyle w:val="BodyText"/>
                    <w:spacing w:before="15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Article writing</w:t>
                  </w:r>
                </w:p>
                <w:p w:rsidR="00D266E6" w:rsidRPr="0022175C" w:rsidRDefault="00D266E6" w:rsidP="007768E0">
                  <w:pPr>
                    <w:pStyle w:val="BodyText"/>
                    <w:spacing w:before="150"/>
                    <w:ind w:left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0" type="#_x0000_t202" style="position:absolute;margin-left:-4.5pt;margin-top:202.2pt;width:116.5pt;height:23.35pt;z-index:251716608" filled="f" stroked="f">
            <v:textbox style="mso-next-textbox:#_x0000_s1060">
              <w:txbxContent>
                <w:p w:rsidR="007768E0" w:rsidRPr="007768E0" w:rsidRDefault="00001DB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7768E0" w:rsidRPr="007768E0">
                    <w:rPr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 w:rsidR="000620AA">
        <w:rPr>
          <w:noProof/>
        </w:rPr>
        <w:pict>
          <v:shape id="Text Box 6" o:spid="_x0000_s1030" type="#_x0000_t202" style="position:absolute;margin-left:32.25pt;margin-top:654pt;width:129pt;height:39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<v:textbox style="mso-next-textbox:#Text Box 6" inset="0,0,0,0">
              <w:txbxContent>
                <w:p w:rsidR="005462CB" w:rsidRPr="00D266E6" w:rsidRDefault="00FE037B" w:rsidP="00D266E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7D5047">
        <w:tab/>
      </w:r>
    </w:p>
    <w:sectPr w:rsidR="00BD0D8B" w:rsidRPr="007D5047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E6525F8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E305639"/>
    <w:multiLevelType w:val="hybridMultilevel"/>
    <w:tmpl w:val="FF701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A1860E5"/>
    <w:multiLevelType w:val="hybridMultilevel"/>
    <w:tmpl w:val="008074D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07D55"/>
    <w:multiLevelType w:val="hybridMultilevel"/>
    <w:tmpl w:val="16B0DE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54A85"/>
    <w:multiLevelType w:val="multilevel"/>
    <w:tmpl w:val="05A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301C3"/>
    <w:multiLevelType w:val="hybridMultilevel"/>
    <w:tmpl w:val="7D34A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C1F0F"/>
    <w:multiLevelType w:val="hybridMultilevel"/>
    <w:tmpl w:val="F46C607C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>
    <w:nsid w:val="6FDE5D39"/>
    <w:multiLevelType w:val="hybridMultilevel"/>
    <w:tmpl w:val="D5CC8B6A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72267907"/>
    <w:multiLevelType w:val="multilevel"/>
    <w:tmpl w:val="88B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F5888"/>
    <w:multiLevelType w:val="hybridMultilevel"/>
    <w:tmpl w:val="02AE27D2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703"/>
    <w:rsid w:val="00001DBC"/>
    <w:rsid w:val="00002283"/>
    <w:rsid w:val="000620AA"/>
    <w:rsid w:val="001767B1"/>
    <w:rsid w:val="00187094"/>
    <w:rsid w:val="001A11C0"/>
    <w:rsid w:val="0022175C"/>
    <w:rsid w:val="00223A95"/>
    <w:rsid w:val="00243007"/>
    <w:rsid w:val="00264159"/>
    <w:rsid w:val="0029157D"/>
    <w:rsid w:val="002A642B"/>
    <w:rsid w:val="003553CE"/>
    <w:rsid w:val="00362603"/>
    <w:rsid w:val="003A7331"/>
    <w:rsid w:val="003F6A98"/>
    <w:rsid w:val="00404693"/>
    <w:rsid w:val="00470810"/>
    <w:rsid w:val="005462CB"/>
    <w:rsid w:val="00583E77"/>
    <w:rsid w:val="00637424"/>
    <w:rsid w:val="006403B7"/>
    <w:rsid w:val="00640540"/>
    <w:rsid w:val="00711994"/>
    <w:rsid w:val="00720B23"/>
    <w:rsid w:val="007326A9"/>
    <w:rsid w:val="007768E0"/>
    <w:rsid w:val="007D5047"/>
    <w:rsid w:val="00812015"/>
    <w:rsid w:val="00823227"/>
    <w:rsid w:val="00881C11"/>
    <w:rsid w:val="008D09BC"/>
    <w:rsid w:val="008E6958"/>
    <w:rsid w:val="00956EBD"/>
    <w:rsid w:val="009D4BEB"/>
    <w:rsid w:val="009F2AF8"/>
    <w:rsid w:val="00A21486"/>
    <w:rsid w:val="00A41C72"/>
    <w:rsid w:val="00A53150"/>
    <w:rsid w:val="00AA2070"/>
    <w:rsid w:val="00AC17E7"/>
    <w:rsid w:val="00BC5995"/>
    <w:rsid w:val="00BD0D8B"/>
    <w:rsid w:val="00BD73F6"/>
    <w:rsid w:val="00BF2703"/>
    <w:rsid w:val="00BF7957"/>
    <w:rsid w:val="00C472A0"/>
    <w:rsid w:val="00C83CC3"/>
    <w:rsid w:val="00CC3BF0"/>
    <w:rsid w:val="00CE0780"/>
    <w:rsid w:val="00D13430"/>
    <w:rsid w:val="00D266E6"/>
    <w:rsid w:val="00EC1A31"/>
    <w:rsid w:val="00F241CD"/>
    <w:rsid w:val="00F339CE"/>
    <w:rsid w:val="00F7318C"/>
    <w:rsid w:val="00F9715B"/>
    <w:rsid w:val="00FE037B"/>
    <w:rsid w:val="00FE2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7" type="connector" idref="#Straight Arrow Connector 48"/>
        <o:r id="V:Rule8" type="connector" idref="#Straight Arrow Connector 46"/>
        <o:r id="V:Rule9" type="connector" idref="#Straight Arrow Connector 47"/>
        <o:r id="V:Rule10" type="connector" idref="#Straight Arrow Connector 45"/>
        <o:r id="V:Rule11" type="connector" idref="#Straight Arrow Connector 42"/>
        <o:r id="V:Rule12" type="connector" idref="#Straight Arrow Connector 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767B1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A11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7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9F2AF8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203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mai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5C30401-4E4C-41BD-AF00-5F2A4832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vvvv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FAWAS</dc:creator>
  <cp:lastModifiedBy>LOVE</cp:lastModifiedBy>
  <cp:revision>2</cp:revision>
  <dcterms:created xsi:type="dcterms:W3CDTF">2023-05-11T21:02:00Z</dcterms:created>
  <dcterms:modified xsi:type="dcterms:W3CDTF">2023-05-11T21:02:00Z</dcterms:modified>
</cp:coreProperties>
</file>